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AA" w:rsidRPr="00EF33F7" w:rsidRDefault="00AE2FAA" w:rsidP="00C2571D">
      <w:pPr>
        <w:pStyle w:val="Heading1"/>
        <w:jc w:val="center"/>
        <w:rPr>
          <w:rFonts w:ascii="宋体"/>
        </w:rPr>
      </w:pPr>
      <w:bookmarkStart w:id="0" w:name="_Toc519192546"/>
      <w:r w:rsidRPr="00EF33F7">
        <w:rPr>
          <w:rFonts w:ascii="宋体" w:hAnsi="宋体"/>
        </w:rPr>
        <w:t>TSTimer</w:t>
      </w:r>
      <w:r w:rsidRPr="00EF33F7">
        <w:rPr>
          <w:rFonts w:ascii="宋体" w:hAnsi="宋体" w:hint="eastAsia"/>
        </w:rPr>
        <w:t>项目</w:t>
      </w:r>
      <w:bookmarkEnd w:id="0"/>
    </w:p>
    <w:p w:rsidR="00AE2FAA" w:rsidRPr="00EF33F7" w:rsidRDefault="00AE2FAA" w:rsidP="00C2571D">
      <w:pPr>
        <w:pStyle w:val="Heading2"/>
        <w:jc w:val="center"/>
        <w:rPr>
          <w:rFonts w:ascii="宋体"/>
        </w:rPr>
      </w:pPr>
      <w:bookmarkStart w:id="1" w:name="_Toc519192547"/>
      <w:r w:rsidRPr="00EF33F7">
        <w:rPr>
          <w:rFonts w:ascii="宋体" w:hAnsi="宋体" w:hint="eastAsia"/>
        </w:rPr>
        <w:t>系统测试用例</w:t>
      </w:r>
      <w:r>
        <w:rPr>
          <w:rFonts w:ascii="宋体" w:hAnsi="宋体"/>
        </w:rPr>
        <w:t>v2</w:t>
      </w:r>
      <w:r w:rsidRPr="00EF33F7">
        <w:rPr>
          <w:rFonts w:ascii="宋体" w:hAnsi="宋体"/>
        </w:rPr>
        <w:t>.0</w:t>
      </w:r>
      <w:bookmarkEnd w:id="1"/>
    </w:p>
    <w:p w:rsidR="00AE2FAA" w:rsidRDefault="00AE2FAA">
      <w:pPr>
        <w:pStyle w:val="TOCHeading"/>
      </w:pPr>
      <w:r>
        <w:rPr>
          <w:rFonts w:hint="eastAsia"/>
          <w:lang w:val="zh-CN"/>
        </w:rPr>
        <w:t>目录</w:t>
      </w:r>
    </w:p>
    <w:p w:rsidR="00AE2FAA" w:rsidRDefault="00AE2FAA">
      <w:pPr>
        <w:pStyle w:val="TOC1"/>
        <w:tabs>
          <w:tab w:val="right" w:leader="dot" w:pos="8296"/>
        </w:tabs>
        <w:rPr>
          <w:rFonts w:ascii="Times New Roman" w:eastAsia="宋体" w:hAnsi="Times New Roman" w:cs="Times New Roman"/>
          <w:b w:val="0"/>
          <w:bCs w:val="0"/>
          <w:noProof/>
          <w:kern w:val="2"/>
          <w:sz w:val="21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9192546" w:history="1">
        <w:r w:rsidRPr="00D35992">
          <w:rPr>
            <w:rStyle w:val="Hyperlink"/>
            <w:rFonts w:ascii="宋体" w:hAnsi="宋体"/>
            <w:noProof/>
          </w:rPr>
          <w:t>TSTimer</w:t>
        </w:r>
        <w:r w:rsidRPr="00D35992">
          <w:rPr>
            <w:rStyle w:val="Hyperlink"/>
            <w:rFonts w:ascii="宋体" w:hAnsi="宋体"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2"/>
        <w:tabs>
          <w:tab w:val="right" w:leader="dot" w:pos="8296"/>
        </w:tabs>
        <w:rPr>
          <w:rFonts w:ascii="Times New Roman" w:eastAsia="宋体" w:hAnsi="Times New Roman" w:cs="Times New Roman"/>
          <w:i w:val="0"/>
          <w:iCs w:val="0"/>
          <w:noProof/>
          <w:kern w:val="2"/>
          <w:sz w:val="21"/>
          <w:szCs w:val="24"/>
        </w:rPr>
      </w:pPr>
      <w:hyperlink w:anchor="_Toc519192547" w:history="1">
        <w:r w:rsidRPr="00D35992">
          <w:rPr>
            <w:rStyle w:val="Hyperlink"/>
            <w:rFonts w:ascii="宋体" w:hAnsi="宋体" w:hint="eastAsia"/>
            <w:noProof/>
          </w:rPr>
          <w:t>系统测试用例</w:t>
        </w:r>
        <w:r w:rsidRPr="00D35992">
          <w:rPr>
            <w:rStyle w:val="Hyperlink"/>
            <w:rFonts w:ascii="宋体" w:hAnsi="宋体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2"/>
        <w:tabs>
          <w:tab w:val="left" w:pos="660"/>
          <w:tab w:val="right" w:leader="dot" w:pos="8296"/>
        </w:tabs>
        <w:rPr>
          <w:rFonts w:ascii="Times New Roman" w:eastAsia="宋体" w:hAnsi="Times New Roman" w:cs="Times New Roman"/>
          <w:i w:val="0"/>
          <w:iCs w:val="0"/>
          <w:noProof/>
          <w:kern w:val="2"/>
          <w:sz w:val="21"/>
          <w:szCs w:val="24"/>
        </w:rPr>
      </w:pPr>
      <w:hyperlink w:anchor="_Toc519192548" w:history="1">
        <w:r w:rsidRPr="00D35992">
          <w:rPr>
            <w:rStyle w:val="Hyperlink"/>
            <w:noProof/>
          </w:rPr>
          <w:t>1.</w:t>
        </w:r>
        <w:r>
          <w:rPr>
            <w:rFonts w:ascii="Times New Roman" w:eastAsia="宋体" w:hAnsi="Times New Roman" w:cs="Times New Roman"/>
            <w:i w:val="0"/>
            <w:iCs w:val="0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2"/>
        <w:tabs>
          <w:tab w:val="left" w:pos="660"/>
          <w:tab w:val="right" w:leader="dot" w:pos="8296"/>
        </w:tabs>
        <w:rPr>
          <w:rFonts w:ascii="Times New Roman" w:eastAsia="宋体" w:hAnsi="Times New Roman" w:cs="Times New Roman"/>
          <w:i w:val="0"/>
          <w:iCs w:val="0"/>
          <w:noProof/>
          <w:kern w:val="2"/>
          <w:sz w:val="21"/>
          <w:szCs w:val="24"/>
        </w:rPr>
      </w:pPr>
      <w:hyperlink w:anchor="_Toc519192549" w:history="1">
        <w:r w:rsidRPr="00D35992">
          <w:rPr>
            <w:rStyle w:val="Hyperlink"/>
            <w:noProof/>
          </w:rPr>
          <w:t>2.</w:t>
        </w:r>
        <w:r>
          <w:rPr>
            <w:rFonts w:ascii="Times New Roman" w:eastAsia="宋体" w:hAnsi="Times New Roman" w:cs="Times New Roman"/>
            <w:i w:val="0"/>
            <w:iCs w:val="0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2"/>
        <w:tabs>
          <w:tab w:val="left" w:pos="660"/>
          <w:tab w:val="right" w:leader="dot" w:pos="8296"/>
        </w:tabs>
        <w:rPr>
          <w:rFonts w:ascii="Times New Roman" w:eastAsia="宋体" w:hAnsi="Times New Roman" w:cs="Times New Roman"/>
          <w:i w:val="0"/>
          <w:iCs w:val="0"/>
          <w:noProof/>
          <w:kern w:val="2"/>
          <w:sz w:val="21"/>
          <w:szCs w:val="24"/>
        </w:rPr>
      </w:pPr>
      <w:hyperlink w:anchor="_Toc519192550" w:history="1">
        <w:r w:rsidRPr="00D35992">
          <w:rPr>
            <w:rStyle w:val="Hyperlink"/>
            <w:noProof/>
          </w:rPr>
          <w:t>3.</w:t>
        </w:r>
        <w:r>
          <w:rPr>
            <w:rFonts w:ascii="Times New Roman" w:eastAsia="宋体" w:hAnsi="Times New Roman" w:cs="Times New Roman"/>
            <w:i w:val="0"/>
            <w:iCs w:val="0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rFonts w:hint="eastAsia"/>
            <w:noProof/>
          </w:rPr>
          <w:t>系统功能测试用例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1" w:history="1">
        <w:r w:rsidRPr="00D35992">
          <w:rPr>
            <w:rStyle w:val="Hyperlink"/>
            <w:rFonts w:ascii="宋体" w:hAnsi="宋体"/>
            <w:noProof/>
          </w:rPr>
          <w:t>3.1</w:t>
        </w:r>
        <w:r w:rsidRPr="00D35992">
          <w:rPr>
            <w:rStyle w:val="Hyperlink"/>
            <w:noProof/>
          </w:rPr>
          <w:t xml:space="preserve"> </w:t>
        </w:r>
        <w:r w:rsidRPr="00D35992">
          <w:rPr>
            <w:rStyle w:val="Hyperlink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2" w:history="1">
        <w:r w:rsidRPr="00D35992">
          <w:rPr>
            <w:rStyle w:val="Hyperlink"/>
            <w:noProof/>
          </w:rPr>
          <w:t xml:space="preserve">3.1.1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3" w:history="1">
        <w:r w:rsidRPr="00D35992">
          <w:rPr>
            <w:rStyle w:val="Hyperlink"/>
            <w:noProof/>
          </w:rPr>
          <w:t xml:space="preserve">3.1.2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4" w:history="1">
        <w:r w:rsidRPr="00D35992">
          <w:rPr>
            <w:rStyle w:val="Hyperlink"/>
            <w:rFonts w:ascii="宋体" w:hAnsi="宋体"/>
            <w:noProof/>
          </w:rPr>
          <w:t>3.2</w:t>
        </w:r>
        <w:r w:rsidRPr="00D35992">
          <w:rPr>
            <w:rStyle w:val="Hyperlink"/>
            <w:noProof/>
          </w:rPr>
          <w:t xml:space="preserve"> </w:t>
        </w:r>
        <w:r w:rsidRPr="00D35992">
          <w:rPr>
            <w:rStyle w:val="Hyperlink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5" w:history="1">
        <w:r w:rsidRPr="00D35992">
          <w:rPr>
            <w:rStyle w:val="Hyperlink"/>
            <w:noProof/>
          </w:rPr>
          <w:t xml:space="preserve">3.2.1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6" w:history="1">
        <w:r w:rsidRPr="00D35992">
          <w:rPr>
            <w:rStyle w:val="Hyperlink"/>
            <w:noProof/>
          </w:rPr>
          <w:t xml:space="preserve">3.2.2 TESTName: </w:t>
        </w:r>
        <w:r w:rsidRPr="00D35992">
          <w:rPr>
            <w:rStyle w:val="Hyperlink"/>
            <w:rFonts w:hint="eastAsia"/>
            <w:noProof/>
          </w:rPr>
          <w:t>忘记密码验证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7" w:history="1">
        <w:r w:rsidRPr="00D35992">
          <w:rPr>
            <w:rStyle w:val="Hyperlink"/>
            <w:noProof/>
          </w:rPr>
          <w:t xml:space="preserve">3.2.3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8" w:history="1">
        <w:r w:rsidRPr="00D35992">
          <w:rPr>
            <w:rStyle w:val="Hyperlink"/>
            <w:rFonts w:ascii="宋体" w:hAnsi="宋体"/>
            <w:noProof/>
          </w:rPr>
          <w:t>3.3</w:t>
        </w:r>
        <w:r w:rsidRPr="00D35992">
          <w:rPr>
            <w:rStyle w:val="Hyperlink"/>
            <w:noProof/>
          </w:rPr>
          <w:t xml:space="preserve"> </w:t>
        </w:r>
        <w:r w:rsidRPr="00D35992">
          <w:rPr>
            <w:rStyle w:val="Hyperlink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59" w:history="1">
        <w:r w:rsidRPr="00D35992">
          <w:rPr>
            <w:rStyle w:val="Hyperlink"/>
            <w:noProof/>
          </w:rPr>
          <w:t xml:space="preserve">3.3.1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0" w:history="1">
        <w:r w:rsidRPr="00D35992">
          <w:rPr>
            <w:rStyle w:val="Hyperlink"/>
            <w:noProof/>
          </w:rPr>
          <w:t xml:space="preserve">3.3.2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1" w:history="1">
        <w:r w:rsidRPr="00D35992">
          <w:rPr>
            <w:rStyle w:val="Hyperlink"/>
            <w:rFonts w:ascii="宋体" w:hAnsi="宋体"/>
            <w:noProof/>
          </w:rPr>
          <w:t xml:space="preserve">3.4 </w:t>
        </w:r>
        <w:r w:rsidRPr="00D35992">
          <w:rPr>
            <w:rStyle w:val="Hyperlink"/>
            <w:rFonts w:hint="eastAsia"/>
            <w:noProof/>
          </w:rPr>
          <w:t>打卡日历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2" w:history="1">
        <w:r w:rsidRPr="00D35992">
          <w:rPr>
            <w:rStyle w:val="Hyperlink"/>
            <w:noProof/>
          </w:rPr>
          <w:t xml:space="preserve">3.4.1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3" w:history="1">
        <w:r w:rsidRPr="00D35992">
          <w:rPr>
            <w:rStyle w:val="Hyperlink"/>
            <w:noProof/>
          </w:rPr>
          <w:t xml:space="preserve">3.4.2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4" w:history="1">
        <w:r w:rsidRPr="00D35992">
          <w:rPr>
            <w:rStyle w:val="Hyperlink"/>
            <w:noProof/>
          </w:rPr>
          <w:t xml:space="preserve">3.5 </w:t>
        </w:r>
        <w:r w:rsidRPr="00D35992">
          <w:rPr>
            <w:rStyle w:val="Hyperlink"/>
            <w:rFonts w:hint="eastAsia"/>
            <w:noProof/>
          </w:rPr>
          <w:t>查看计划表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5" w:history="1">
        <w:r w:rsidRPr="00D35992">
          <w:rPr>
            <w:rStyle w:val="Hyperlink"/>
            <w:noProof/>
          </w:rPr>
          <w:t xml:space="preserve">3.5.1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6" w:history="1">
        <w:r w:rsidRPr="00D35992">
          <w:rPr>
            <w:rStyle w:val="Hyperlink"/>
            <w:noProof/>
          </w:rPr>
          <w:t xml:space="preserve">3.5.2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7" w:history="1">
        <w:r w:rsidRPr="00D35992">
          <w:rPr>
            <w:rStyle w:val="Hyperlink"/>
            <w:rFonts w:ascii="宋体" w:hAnsi="宋体"/>
            <w:noProof/>
          </w:rPr>
          <w:t>3.6</w:t>
        </w:r>
        <w:r w:rsidRPr="00D35992">
          <w:rPr>
            <w:rStyle w:val="Hyperlink"/>
            <w:noProof/>
          </w:rPr>
          <w:t xml:space="preserve"> </w:t>
        </w:r>
        <w:r w:rsidRPr="00D35992">
          <w:rPr>
            <w:rStyle w:val="Hyperlink"/>
            <w:rFonts w:hint="eastAsia"/>
            <w:noProof/>
          </w:rPr>
          <w:t>增加计划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8" w:history="1">
        <w:r w:rsidRPr="00D35992">
          <w:rPr>
            <w:rStyle w:val="Hyperlink"/>
            <w:noProof/>
          </w:rPr>
          <w:t xml:space="preserve">3.6.1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69" w:history="1">
        <w:r w:rsidRPr="00D35992">
          <w:rPr>
            <w:rStyle w:val="Hyperlink"/>
            <w:noProof/>
          </w:rPr>
          <w:t xml:space="preserve">3.6.2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0" w:history="1">
        <w:r w:rsidRPr="00D35992">
          <w:rPr>
            <w:rStyle w:val="Hyperlink"/>
            <w:rFonts w:ascii="宋体" w:hAnsi="宋体"/>
            <w:noProof/>
          </w:rPr>
          <w:t xml:space="preserve">3.7 </w:t>
        </w:r>
        <w:r w:rsidRPr="00D35992">
          <w:rPr>
            <w:rStyle w:val="Hyperlink"/>
            <w:rFonts w:hint="eastAsia"/>
            <w:noProof/>
          </w:rPr>
          <w:t>删除计划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1" w:history="1">
        <w:r w:rsidRPr="00D35992">
          <w:rPr>
            <w:rStyle w:val="Hyperlink"/>
            <w:noProof/>
          </w:rPr>
          <w:t xml:space="preserve">3.7.1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2" w:history="1">
        <w:r w:rsidRPr="00D35992">
          <w:rPr>
            <w:rStyle w:val="Hyperlink"/>
            <w:noProof/>
          </w:rPr>
          <w:t xml:space="preserve">3.7.2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3" w:history="1">
        <w:r w:rsidRPr="00D35992">
          <w:rPr>
            <w:rStyle w:val="Hyperlink"/>
            <w:rFonts w:ascii="宋体" w:hAnsi="宋体"/>
            <w:noProof/>
          </w:rPr>
          <w:t>3.8</w:t>
        </w:r>
        <w:r w:rsidRPr="00D35992">
          <w:rPr>
            <w:rStyle w:val="Hyperlink"/>
            <w:noProof/>
          </w:rPr>
          <w:t xml:space="preserve"> </w:t>
        </w:r>
        <w:r w:rsidRPr="00D35992">
          <w:rPr>
            <w:rStyle w:val="Hyperlink"/>
            <w:rFonts w:hint="eastAsia"/>
            <w:noProof/>
          </w:rPr>
          <w:t>帮助与反馈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left" w:pos="1540"/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4" w:history="1">
        <w:r w:rsidRPr="00D35992">
          <w:rPr>
            <w:rStyle w:val="Hyperlink"/>
            <w:noProof/>
          </w:rPr>
          <w:t xml:space="preserve">3.8.1 </w:t>
        </w:r>
        <w:r>
          <w:rPr>
            <w:rFonts w:ascii="Times New Roman" w:eastAsia="宋体" w:hAnsi="Times New Roman" w:cs="Times New Roman"/>
            <w:noProof/>
            <w:kern w:val="2"/>
            <w:sz w:val="21"/>
            <w:szCs w:val="24"/>
          </w:rPr>
          <w:tab/>
        </w:r>
        <w:r w:rsidRPr="00D35992">
          <w:rPr>
            <w:rStyle w:val="Hyperlink"/>
            <w:noProof/>
          </w:rPr>
          <w:t xml:space="preserve">TestName: </w:t>
        </w:r>
        <w:r w:rsidRPr="00D35992">
          <w:rPr>
            <w:rStyle w:val="Hyperlink"/>
            <w:rFonts w:hint="eastAsia"/>
            <w:noProof/>
          </w:rPr>
          <w:t>功能验证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4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5" w:history="1">
        <w:r w:rsidRPr="00D35992">
          <w:rPr>
            <w:rStyle w:val="Hyperlink"/>
            <w:noProof/>
          </w:rPr>
          <w:t xml:space="preserve">3.8.2 TESTName: </w:t>
        </w:r>
        <w:r w:rsidRPr="00D35992">
          <w:rPr>
            <w:rStyle w:val="Hyperlink"/>
            <w:rFonts w:hint="eastAsia"/>
            <w:noProof/>
          </w:rPr>
          <w:t>页面验证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2"/>
        <w:tabs>
          <w:tab w:val="right" w:leader="dot" w:pos="8296"/>
        </w:tabs>
        <w:rPr>
          <w:rFonts w:ascii="Times New Roman" w:eastAsia="宋体" w:hAnsi="Times New Roman" w:cs="Times New Roman"/>
          <w:i w:val="0"/>
          <w:iCs w:val="0"/>
          <w:noProof/>
          <w:kern w:val="2"/>
          <w:sz w:val="21"/>
          <w:szCs w:val="24"/>
        </w:rPr>
      </w:pPr>
      <w:hyperlink w:anchor="_Toc519192576" w:history="1">
        <w:r w:rsidRPr="00D35992">
          <w:rPr>
            <w:rStyle w:val="Hyperlink"/>
            <w:rFonts w:hint="eastAsia"/>
            <w:noProof/>
          </w:rPr>
          <w:t>系统性能测试用例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7" w:history="1">
        <w:r w:rsidRPr="00D35992">
          <w:rPr>
            <w:rStyle w:val="Hyperlink"/>
            <w:rFonts w:ascii="宋体" w:hAnsi="宋体"/>
            <w:noProof/>
          </w:rPr>
          <w:t xml:space="preserve">4.1 Test Name : </w:t>
        </w:r>
        <w:r w:rsidRPr="00D35992">
          <w:rPr>
            <w:rStyle w:val="Hyperlink"/>
            <w:rFonts w:ascii="宋体" w:hAnsi="宋体" w:hint="eastAsia"/>
            <w:noProof/>
          </w:rPr>
          <w:t>压力测试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pPr>
        <w:pStyle w:val="TOC3"/>
        <w:tabs>
          <w:tab w:val="right" w:leader="dot" w:pos="8296"/>
        </w:tabs>
        <w:rPr>
          <w:rFonts w:ascii="Times New Roman" w:eastAsia="宋体" w:hAnsi="Times New Roman" w:cs="Times New Roman"/>
          <w:noProof/>
          <w:kern w:val="2"/>
          <w:sz w:val="21"/>
          <w:szCs w:val="24"/>
        </w:rPr>
      </w:pPr>
      <w:hyperlink w:anchor="_Toc519192578" w:history="1">
        <w:r w:rsidRPr="00D35992">
          <w:rPr>
            <w:rStyle w:val="Hyperlink"/>
            <w:noProof/>
          </w:rPr>
          <w:t xml:space="preserve">4.2 </w:t>
        </w:r>
        <w:r w:rsidRPr="00D35992">
          <w:rPr>
            <w:rStyle w:val="Hyperlink"/>
            <w:rFonts w:ascii="宋体" w:hAnsi="宋体"/>
            <w:noProof/>
          </w:rPr>
          <w:t>TestName</w:t>
        </w:r>
        <w:r w:rsidRPr="00D35992">
          <w:rPr>
            <w:rStyle w:val="Hyperlink"/>
            <w:rFonts w:ascii="宋体" w:hAnsi="宋体" w:hint="eastAsia"/>
            <w:noProof/>
          </w:rPr>
          <w:t>：登录安全测试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_Toc519192578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FAA" w:rsidRDefault="00AE2FAA">
      <w:r>
        <w:fldChar w:fldCharType="end"/>
      </w:r>
    </w:p>
    <w:p w:rsidR="00AE2FAA" w:rsidRDefault="00AE2FAA" w:rsidP="00D31D50">
      <w:pPr>
        <w:spacing w:line="220" w:lineRule="atLeast"/>
      </w:pPr>
    </w:p>
    <w:p w:rsidR="00AE2FAA" w:rsidRDefault="00AE2FAA" w:rsidP="00C2571D">
      <w:pPr>
        <w:pStyle w:val="Heading2"/>
        <w:numPr>
          <w:ilvl w:val="0"/>
          <w:numId w:val="1"/>
        </w:numPr>
      </w:pPr>
      <w:bookmarkStart w:id="2" w:name="_Toc518908892"/>
      <w:bookmarkStart w:id="3" w:name="_Toc519192548"/>
      <w:r>
        <w:rPr>
          <w:rFonts w:hint="eastAsia"/>
        </w:rPr>
        <w:t>简介</w:t>
      </w:r>
      <w:bookmarkEnd w:id="2"/>
      <w:bookmarkEnd w:id="3"/>
    </w:p>
    <w:p w:rsidR="00AE2FAA" w:rsidRPr="00EF33F7" w:rsidRDefault="00AE2FAA" w:rsidP="00F531B7">
      <w:pPr>
        <w:ind w:firstLineChars="150" w:firstLine="31680"/>
        <w:jc w:val="both"/>
        <w:rPr>
          <w:rFonts w:ascii="宋体" w:eastAsia="宋体" w:hAnsi="宋体"/>
          <w:sz w:val="24"/>
          <w:szCs w:val="24"/>
        </w:rPr>
      </w:pPr>
      <w:r w:rsidRPr="00EF33F7">
        <w:rPr>
          <w:rFonts w:ascii="宋体" w:eastAsia="宋体" w:hAnsi="宋体" w:hint="eastAsia"/>
          <w:sz w:val="24"/>
          <w:szCs w:val="24"/>
        </w:rPr>
        <w:t>本文是系统测试用例报告，包含系统功能测试用例和系统性能测试用例，系统性能测试用例结果属于暂定状态。</w:t>
      </w:r>
    </w:p>
    <w:p w:rsidR="00AE2FAA" w:rsidRDefault="00AE2FAA" w:rsidP="00C2571D">
      <w:pPr>
        <w:pStyle w:val="Heading2"/>
        <w:numPr>
          <w:ilvl w:val="0"/>
          <w:numId w:val="1"/>
        </w:numPr>
      </w:pPr>
      <w:bookmarkStart w:id="4" w:name="_Toc518908893"/>
      <w:bookmarkStart w:id="5" w:name="_Toc519192549"/>
      <w:r>
        <w:rPr>
          <w:rFonts w:hint="eastAsia"/>
        </w:rPr>
        <w:t>系统角色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AE2FAA" w:rsidRPr="006B23B5" w:rsidTr="00CC34B8">
        <w:trPr>
          <w:trHeight w:val="20"/>
          <w:jc w:val="center"/>
        </w:trPr>
        <w:tc>
          <w:tcPr>
            <w:tcW w:w="4536" w:type="dxa"/>
          </w:tcPr>
          <w:p w:rsidR="00AE2FAA" w:rsidRPr="006B23B5" w:rsidRDefault="00AE2FAA" w:rsidP="00CC34B8">
            <w:pPr>
              <w:rPr>
                <w:rFonts w:ascii="宋体" w:eastAsia="宋体" w:hAnsi="宋体"/>
                <w:sz w:val="24"/>
                <w:szCs w:val="24"/>
              </w:rPr>
            </w:pPr>
            <w:r w:rsidRPr="006B23B5">
              <w:rPr>
                <w:rFonts w:ascii="宋体" w:eastAsia="宋体" w:hAnsi="宋体" w:hint="eastAsia"/>
                <w:sz w:val="24"/>
                <w:szCs w:val="24"/>
              </w:rPr>
              <w:t>角色名称</w:t>
            </w:r>
          </w:p>
        </w:tc>
        <w:tc>
          <w:tcPr>
            <w:tcW w:w="4536" w:type="dxa"/>
          </w:tcPr>
          <w:p w:rsidR="00AE2FAA" w:rsidRPr="006B23B5" w:rsidRDefault="00AE2FAA" w:rsidP="00CC34B8">
            <w:pPr>
              <w:rPr>
                <w:rFonts w:ascii="宋体" w:eastAsia="宋体" w:hAnsi="宋体"/>
                <w:sz w:val="24"/>
                <w:szCs w:val="24"/>
              </w:rPr>
            </w:pPr>
            <w:r w:rsidRPr="006B23B5">
              <w:rPr>
                <w:rFonts w:ascii="宋体" w:eastAsia="宋体" w:hAnsi="宋体" w:hint="eastAsia"/>
                <w:sz w:val="24"/>
                <w:szCs w:val="24"/>
              </w:rPr>
              <w:t>角色描述</w:t>
            </w:r>
          </w:p>
        </w:tc>
      </w:tr>
      <w:tr w:rsidR="00AE2FAA" w:rsidRPr="006B23B5" w:rsidTr="00CC34B8">
        <w:trPr>
          <w:trHeight w:val="20"/>
          <w:jc w:val="center"/>
        </w:trPr>
        <w:tc>
          <w:tcPr>
            <w:tcW w:w="4536" w:type="dxa"/>
          </w:tcPr>
          <w:p w:rsidR="00AE2FAA" w:rsidRPr="006B23B5" w:rsidRDefault="00AE2FAA" w:rsidP="00CC34B8">
            <w:pPr>
              <w:rPr>
                <w:rFonts w:ascii="宋体" w:eastAsia="宋体" w:hAnsi="宋体"/>
                <w:sz w:val="24"/>
                <w:szCs w:val="24"/>
              </w:rPr>
            </w:pPr>
            <w:r w:rsidRPr="006B23B5">
              <w:rPr>
                <w:rFonts w:ascii="宋体" w:eastAsia="宋体" w:hAnsi="宋体" w:hint="eastAsia"/>
                <w:sz w:val="24"/>
                <w:szCs w:val="24"/>
              </w:rPr>
              <w:t>软件用户</w:t>
            </w:r>
          </w:p>
        </w:tc>
        <w:tc>
          <w:tcPr>
            <w:tcW w:w="4536" w:type="dxa"/>
          </w:tcPr>
          <w:p w:rsidR="00AE2FAA" w:rsidRPr="006B23B5" w:rsidRDefault="00AE2FAA" w:rsidP="00CC34B8">
            <w:pPr>
              <w:rPr>
                <w:rFonts w:ascii="宋体" w:eastAsia="宋体" w:hAnsi="宋体"/>
                <w:sz w:val="24"/>
                <w:szCs w:val="24"/>
              </w:rPr>
            </w:pPr>
            <w:r w:rsidRPr="006B23B5">
              <w:rPr>
                <w:rFonts w:ascii="宋体" w:eastAsia="宋体" w:hAnsi="宋体" w:hint="eastAsia"/>
                <w:sz w:val="24"/>
                <w:szCs w:val="24"/>
              </w:rPr>
              <w:t>注册、登录、查看信息等</w:t>
            </w:r>
          </w:p>
        </w:tc>
      </w:tr>
    </w:tbl>
    <w:p w:rsidR="00AE2FAA" w:rsidRPr="00640D96" w:rsidRDefault="00AE2FAA" w:rsidP="00C2571D"/>
    <w:p w:rsidR="00AE2FAA" w:rsidRDefault="00AE2FAA" w:rsidP="00C2571D">
      <w:pPr>
        <w:pStyle w:val="Heading2"/>
        <w:numPr>
          <w:ilvl w:val="0"/>
          <w:numId w:val="1"/>
        </w:numPr>
      </w:pPr>
      <w:bookmarkStart w:id="6" w:name="_Toc518908894"/>
      <w:bookmarkStart w:id="7" w:name="_Toc519192550"/>
      <w:r>
        <w:rPr>
          <w:rFonts w:hint="eastAsia"/>
        </w:rPr>
        <w:t>系统功能测试用例</w:t>
      </w:r>
      <w:bookmarkEnd w:id="6"/>
      <w:bookmarkEnd w:id="7"/>
    </w:p>
    <w:p w:rsidR="00AE2FAA" w:rsidRPr="00E4688B" w:rsidRDefault="00AE2FAA" w:rsidP="00F23A25">
      <w:pPr>
        <w:pStyle w:val="Heading3"/>
      </w:pPr>
      <w:bookmarkStart w:id="8" w:name="_Toc519192551"/>
      <w:r w:rsidRPr="00F23A25">
        <w:rPr>
          <w:rFonts w:ascii="宋体" w:hAnsi="宋体"/>
        </w:rPr>
        <w:t>3.1</w:t>
      </w:r>
      <w:r w:rsidRPr="00E4688B">
        <w:t xml:space="preserve"> </w:t>
      </w:r>
      <w:r w:rsidRPr="00E4688B">
        <w:rPr>
          <w:rFonts w:hint="eastAsia"/>
        </w:rPr>
        <w:t>用户注册</w:t>
      </w:r>
      <w:bookmarkEnd w:id="8"/>
    </w:p>
    <w:p w:rsidR="00AE2FAA" w:rsidRPr="00F23A25" w:rsidRDefault="00AE2FAA" w:rsidP="00F23A25">
      <w:pPr>
        <w:pStyle w:val="Heading4"/>
      </w:pPr>
      <w:bookmarkStart w:id="9" w:name="_Toc51919255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3.1.1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9"/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用户注册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C2571D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C2571D"/>
    <w:p w:rsidR="00AE2FAA" w:rsidRPr="00E4688B" w:rsidRDefault="00AE2FAA" w:rsidP="00C2571D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764C7C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1</w:t>
            </w:r>
          </w:p>
        </w:tc>
        <w:tc>
          <w:tcPr>
            <w:tcW w:w="3542" w:type="dxa"/>
          </w:tcPr>
          <w:p w:rsidR="00AE2FAA" w:rsidRPr="00633F29" w:rsidRDefault="00AE2FAA" w:rsidP="00025D92">
            <w:r w:rsidRPr="00633F29">
              <w:rPr>
                <w:rFonts w:hint="eastAsia"/>
              </w:rPr>
              <w:t>用户点击注册按钮进行注册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进入注册界面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2</w:t>
            </w:r>
          </w:p>
        </w:tc>
        <w:tc>
          <w:tcPr>
            <w:tcW w:w="3542" w:type="dxa"/>
          </w:tcPr>
          <w:p w:rsidR="00AE2FAA" w:rsidRPr="00633F29" w:rsidRDefault="00AE2FAA" w:rsidP="00025D92">
            <w:r w:rsidRPr="00633F29">
              <w:rPr>
                <w:rFonts w:hint="eastAsia"/>
              </w:rPr>
              <w:t>用户输入用户名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判断是否合法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3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用户输入密码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进行长短判定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4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用户再次输入密码以确认密码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进行两次密码比对，可能提示错误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5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用户输入电话号码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判断格式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6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系统向电话号码发送验证短信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后台处理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7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用户输入验证短信里的验证码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接收消息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8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后台核对确认用户输入验证信息正确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后台处理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9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用户点击注册按钮确认注册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后台处理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10</w:t>
            </w:r>
          </w:p>
        </w:tc>
        <w:tc>
          <w:tcPr>
            <w:tcW w:w="3542" w:type="dxa"/>
          </w:tcPr>
          <w:p w:rsidR="00AE2FAA" w:rsidRPr="00633F29" w:rsidRDefault="00AE2FAA" w:rsidP="00025D92">
            <w:pPr>
              <w:autoSpaceDE w:val="0"/>
              <w:autoSpaceDN w:val="0"/>
            </w:pPr>
            <w:r w:rsidRPr="00633F29">
              <w:rPr>
                <w:rFonts w:hint="eastAsia"/>
              </w:rPr>
              <w:t>后台确认新用户注册成功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后台进行判定注册成功并保存用户信息</w:t>
            </w:r>
          </w:p>
        </w:tc>
      </w:tr>
    </w:tbl>
    <w:p w:rsidR="00AE2FAA" w:rsidRPr="00C2571D" w:rsidRDefault="00AE2FAA" w:rsidP="00C2571D"/>
    <w:p w:rsidR="00AE2FAA" w:rsidRDefault="00AE2FAA" w:rsidP="00E4688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</w:pPr>
    </w:p>
    <w:p w:rsidR="00AE2FAA" w:rsidRDefault="00AE2FAA" w:rsidP="00D31D50">
      <w:pPr>
        <w:spacing w:line="220" w:lineRule="atLeast"/>
      </w:pPr>
    </w:p>
    <w:p w:rsidR="00AE2FAA" w:rsidRPr="00EF33F7" w:rsidRDefault="00AE2FAA" w:rsidP="00CC34B8">
      <w:pPr>
        <w:pStyle w:val="Heading4"/>
      </w:pPr>
      <w:bookmarkStart w:id="10" w:name="_Toc51919255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>3.1.2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10"/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用户注册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A62AB1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按</w:t>
            </w:r>
            <w:r w:rsidRPr="006B23B5">
              <w:rPr>
                <w:rStyle w:val="TDContents"/>
              </w:rPr>
              <w:t>Tab</w:t>
            </w:r>
            <w:r w:rsidRPr="006B23B5">
              <w:rPr>
                <w:rStyle w:val="TDContents"/>
                <w:rFonts w:hint="eastAsia"/>
              </w:rPr>
              <w:t>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光标自上而下，自左向右的移动</w:t>
            </w:r>
          </w:p>
        </w:tc>
      </w:tr>
    </w:tbl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Pr="00F23A25" w:rsidRDefault="00AE2FAA" w:rsidP="00F23A25">
      <w:pPr>
        <w:pStyle w:val="Heading3"/>
      </w:pPr>
      <w:bookmarkStart w:id="11" w:name="_Toc519192554"/>
      <w:r w:rsidRPr="00F23A25">
        <w:rPr>
          <w:rFonts w:ascii="宋体" w:hAnsi="宋体"/>
        </w:rPr>
        <w:t>3.2</w:t>
      </w:r>
      <w:r w:rsidRPr="00F23A25">
        <w:t xml:space="preserve"> </w:t>
      </w:r>
      <w:r w:rsidRPr="00F23A25">
        <w:rPr>
          <w:rFonts w:hint="eastAsia"/>
        </w:rPr>
        <w:t>用户登录</w:t>
      </w:r>
      <w:bookmarkEnd w:id="11"/>
    </w:p>
    <w:p w:rsidR="00AE2FAA" w:rsidRPr="00EF33F7" w:rsidRDefault="00AE2FAA" w:rsidP="00CC34B8">
      <w:pPr>
        <w:pStyle w:val="Heading4"/>
      </w:pPr>
      <w:bookmarkStart w:id="12" w:name="_Toc51919255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3.2.1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12"/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用户登录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>Design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0C6418"/>
    <w:p w:rsidR="00AE2FAA" w:rsidRPr="00E4688B" w:rsidRDefault="00AE2FAA" w:rsidP="000C6418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764C7C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1</w:t>
            </w:r>
          </w:p>
        </w:tc>
        <w:tc>
          <w:tcPr>
            <w:tcW w:w="3542" w:type="dxa"/>
          </w:tcPr>
          <w:p w:rsidR="00AE2FAA" w:rsidRPr="00025D92" w:rsidRDefault="00AE2FAA" w:rsidP="00025D92">
            <w:r w:rsidRPr="00025D92">
              <w:rPr>
                <w:rFonts w:hint="eastAsia"/>
              </w:rPr>
              <w:t>用户点击菜单栏中的登录按钮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显示登录界面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2</w:t>
            </w:r>
          </w:p>
        </w:tc>
        <w:tc>
          <w:tcPr>
            <w:tcW w:w="3542" w:type="dxa"/>
          </w:tcPr>
          <w:p w:rsidR="00AE2FAA" w:rsidRPr="00025D92" w:rsidRDefault="00AE2FAA" w:rsidP="00025D92">
            <w:r w:rsidRPr="00025D92">
              <w:rPr>
                <w:rFonts w:hint="eastAsia"/>
              </w:rPr>
              <w:t>用户输入用户名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显示用户名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3</w:t>
            </w:r>
          </w:p>
        </w:tc>
        <w:tc>
          <w:tcPr>
            <w:tcW w:w="3542" w:type="dxa"/>
          </w:tcPr>
          <w:p w:rsidR="00AE2FAA" w:rsidRPr="00633F29" w:rsidRDefault="00AE2FAA" w:rsidP="00025D92">
            <w:r w:rsidRPr="00633F29">
              <w:rPr>
                <w:rFonts w:hint="eastAsia"/>
              </w:rPr>
              <w:t>用户输入密码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显示加密密码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4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用户点登录界面的登录按钮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发送给后台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5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登录信息发送给后台管理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后台处理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6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后台管理员核对登录信息是否正确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后台处理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7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后台管理员实时审核通过登录信息正确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后台处理验证信息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8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后台管理员允许用户登录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后台给予权限</w:t>
            </w:r>
          </w:p>
        </w:tc>
      </w:tr>
      <w:tr w:rsidR="00AE2FAA" w:rsidRPr="006B23B5" w:rsidTr="00764C7C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 w:rsidRPr="00633F29">
              <w:t xml:space="preserve"> 9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用户登录成功</w:t>
            </w:r>
          </w:p>
        </w:tc>
        <w:tc>
          <w:tcPr>
            <w:tcW w:w="3542" w:type="dxa"/>
          </w:tcPr>
          <w:p w:rsidR="00AE2FAA" w:rsidRPr="00025D92" w:rsidRDefault="00AE2FAA" w:rsidP="00CC34B8">
            <w:r w:rsidRPr="00025D92">
              <w:rPr>
                <w:rFonts w:hint="eastAsia"/>
              </w:rPr>
              <w:t>显示登录成功界面</w:t>
            </w:r>
          </w:p>
        </w:tc>
      </w:tr>
    </w:tbl>
    <w:p w:rsidR="00AE2FAA" w:rsidRPr="00C2571D" w:rsidRDefault="00AE2FAA" w:rsidP="000C6418"/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0C6418">
      <w:pPr>
        <w:spacing w:line="220" w:lineRule="atLeast"/>
      </w:pPr>
    </w:p>
    <w:p w:rsidR="00AE2FAA" w:rsidRDefault="00AE2FAA" w:rsidP="00025D92">
      <w:pPr>
        <w:spacing w:line="220" w:lineRule="atLeast"/>
      </w:pPr>
    </w:p>
    <w:p w:rsidR="00AE2FAA" w:rsidRDefault="00AE2FAA" w:rsidP="00025D92">
      <w:pPr>
        <w:pStyle w:val="Heading4"/>
      </w:pPr>
      <w:bookmarkStart w:id="13" w:name="_Toc51919255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3.2.2</w:t>
        </w:r>
      </w:smartTag>
      <w:r>
        <w:t xml:space="preserve"> </w:t>
      </w:r>
      <w:r w:rsidRPr="00EF33F7">
        <w:t xml:space="preserve">TESTName: </w:t>
      </w:r>
      <w:r>
        <w:rPr>
          <w:rFonts w:hint="eastAsia"/>
        </w:rPr>
        <w:t>忘记密码验证</w:t>
      </w:r>
      <w:bookmarkEnd w:id="13"/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025D92">
        <w:tc>
          <w:tcPr>
            <w:tcW w:w="1771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025D92" w:rsidTr="00025D92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>
              <w:t xml:space="preserve"> 1</w:t>
            </w:r>
          </w:p>
        </w:tc>
        <w:tc>
          <w:tcPr>
            <w:tcW w:w="3542" w:type="dxa"/>
          </w:tcPr>
          <w:p w:rsidR="00AE2FAA" w:rsidRPr="00633F29" w:rsidRDefault="00AE2FAA" w:rsidP="00025D92">
            <w:r>
              <w:rPr>
                <w:rFonts w:hint="eastAsia"/>
              </w:rPr>
              <w:t>若用户忘记密码，则点击忘记密码</w:t>
            </w:r>
          </w:p>
        </w:tc>
        <w:tc>
          <w:tcPr>
            <w:tcW w:w="3542" w:type="dxa"/>
          </w:tcPr>
          <w:p w:rsidR="00AE2FAA" w:rsidRPr="00025D92" w:rsidRDefault="00AE2FAA" w:rsidP="00025D92">
            <w:r>
              <w:rPr>
                <w:rFonts w:hint="eastAsia"/>
              </w:rPr>
              <w:t>进入忘记密码界面</w:t>
            </w:r>
          </w:p>
        </w:tc>
      </w:tr>
      <w:tr w:rsidR="00AE2FAA" w:rsidRPr="00025D92" w:rsidTr="00025D92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>
              <w:t xml:space="preserve"> 2</w:t>
            </w:r>
          </w:p>
        </w:tc>
        <w:tc>
          <w:tcPr>
            <w:tcW w:w="3542" w:type="dxa"/>
          </w:tcPr>
          <w:p w:rsidR="00AE2FAA" w:rsidRPr="00633F29" w:rsidRDefault="00AE2FAA" w:rsidP="00025D92">
            <w:r>
              <w:rPr>
                <w:rFonts w:hint="eastAsia"/>
              </w:rPr>
              <w:t>提示用户输入手机号获取验证码</w:t>
            </w:r>
          </w:p>
        </w:tc>
        <w:tc>
          <w:tcPr>
            <w:tcW w:w="3542" w:type="dxa"/>
          </w:tcPr>
          <w:p w:rsidR="00AE2FAA" w:rsidRPr="00025D92" w:rsidRDefault="00AE2FAA" w:rsidP="00025D92">
            <w:r>
              <w:rPr>
                <w:rFonts w:hint="eastAsia"/>
              </w:rPr>
              <w:t>用户操作输入手机号</w:t>
            </w:r>
          </w:p>
        </w:tc>
      </w:tr>
      <w:tr w:rsidR="00AE2FAA" w:rsidRPr="00025D92" w:rsidTr="00025D92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>
              <w:t xml:space="preserve"> 3</w:t>
            </w:r>
          </w:p>
        </w:tc>
        <w:tc>
          <w:tcPr>
            <w:tcW w:w="3542" w:type="dxa"/>
          </w:tcPr>
          <w:p w:rsidR="00AE2FAA" w:rsidRPr="00633F29" w:rsidRDefault="00AE2FAA" w:rsidP="00025D92">
            <w:r>
              <w:rPr>
                <w:rFonts w:hint="eastAsia"/>
              </w:rPr>
              <w:t>后台发送验证码</w:t>
            </w:r>
          </w:p>
        </w:tc>
        <w:tc>
          <w:tcPr>
            <w:tcW w:w="3542" w:type="dxa"/>
          </w:tcPr>
          <w:p w:rsidR="00AE2FAA" w:rsidRPr="00025D92" w:rsidRDefault="00AE2FAA" w:rsidP="00025D92">
            <w:r>
              <w:rPr>
                <w:rFonts w:hint="eastAsia"/>
              </w:rPr>
              <w:t>后台处理</w:t>
            </w:r>
          </w:p>
        </w:tc>
      </w:tr>
      <w:tr w:rsidR="00AE2FAA" w:rsidRPr="00025D92" w:rsidTr="00025D92">
        <w:tc>
          <w:tcPr>
            <w:tcW w:w="1771" w:type="dxa"/>
          </w:tcPr>
          <w:p w:rsidR="00AE2FAA" w:rsidRPr="00633F29" w:rsidRDefault="00AE2FAA" w:rsidP="00025D92">
            <w:r w:rsidRPr="006B23B5">
              <w:rPr>
                <w:rStyle w:val="TDContents"/>
              </w:rPr>
              <w:t>Step</w:t>
            </w:r>
            <w:r>
              <w:t xml:space="preserve"> 4</w:t>
            </w:r>
          </w:p>
        </w:tc>
        <w:tc>
          <w:tcPr>
            <w:tcW w:w="3542" w:type="dxa"/>
          </w:tcPr>
          <w:p w:rsidR="00AE2FAA" w:rsidRPr="00633F29" w:rsidRDefault="00AE2FAA" w:rsidP="00025D92">
            <w:r>
              <w:rPr>
                <w:rFonts w:hint="eastAsia"/>
              </w:rPr>
              <w:t>用户输入验证码</w:t>
            </w:r>
          </w:p>
        </w:tc>
        <w:tc>
          <w:tcPr>
            <w:tcW w:w="3542" w:type="dxa"/>
          </w:tcPr>
          <w:p w:rsidR="00AE2FAA" w:rsidRPr="00025D92" w:rsidRDefault="00AE2FAA" w:rsidP="00025D92">
            <w:r>
              <w:rPr>
                <w:rFonts w:hint="eastAsia"/>
              </w:rPr>
              <w:t>用户处理</w:t>
            </w:r>
          </w:p>
        </w:tc>
      </w:tr>
      <w:tr w:rsidR="00AE2FAA" w:rsidRPr="00025D92" w:rsidTr="00025D92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Default="00AE2FAA" w:rsidP="00025D92">
            <w:r>
              <w:rPr>
                <w:rFonts w:hint="eastAsia"/>
              </w:rPr>
              <w:t>进入用户重置密码界面</w:t>
            </w:r>
          </w:p>
        </w:tc>
        <w:tc>
          <w:tcPr>
            <w:tcW w:w="3542" w:type="dxa"/>
          </w:tcPr>
          <w:p w:rsidR="00AE2FAA" w:rsidRPr="00025D92" w:rsidRDefault="00AE2FAA" w:rsidP="00025D92">
            <w:r>
              <w:rPr>
                <w:rFonts w:hint="eastAsia"/>
              </w:rPr>
              <w:t>重置密码界面操作</w:t>
            </w:r>
          </w:p>
        </w:tc>
      </w:tr>
    </w:tbl>
    <w:p w:rsidR="00AE2FAA" w:rsidRPr="00025D92" w:rsidRDefault="00AE2FAA" w:rsidP="00025D92"/>
    <w:p w:rsidR="00AE2FAA" w:rsidRDefault="00AE2FAA" w:rsidP="00025D92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025D92">
        <w:tc>
          <w:tcPr>
            <w:tcW w:w="1771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025D92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025D92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0C6418">
      <w:pPr>
        <w:spacing w:line="220" w:lineRule="atLeast"/>
      </w:pPr>
    </w:p>
    <w:p w:rsidR="00AE2FAA" w:rsidRPr="00EF33F7" w:rsidRDefault="00AE2FAA" w:rsidP="00CC34B8">
      <w:pPr>
        <w:pStyle w:val="Heading4"/>
      </w:pPr>
      <w:bookmarkStart w:id="14" w:name="_Toc51919255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3.2.3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14"/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 w:rsidRPr="00A62AB1">
        <w:rPr>
          <w:rStyle w:val="TDContents"/>
        </w:rPr>
        <w:t xml:space="preserve"> </w:t>
      </w:r>
      <w:r>
        <w:rPr>
          <w:rStyle w:val="TDContents"/>
          <w:rFonts w:hint="eastAsia"/>
        </w:rPr>
        <w:t>用户登录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按</w:t>
            </w:r>
            <w:r w:rsidRPr="006B23B5">
              <w:rPr>
                <w:rStyle w:val="TDContents"/>
              </w:rPr>
              <w:t>Tab</w:t>
            </w:r>
            <w:r w:rsidRPr="006B23B5">
              <w:rPr>
                <w:rStyle w:val="TDContents"/>
                <w:rFonts w:hint="eastAsia"/>
              </w:rPr>
              <w:t>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光标自上而下，自左向右的移动</w:t>
            </w:r>
          </w:p>
        </w:tc>
      </w:tr>
    </w:tbl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sz w:val="30"/>
          <w:szCs w:val="30"/>
        </w:rPr>
      </w:pPr>
    </w:p>
    <w:p w:rsidR="00AE2FAA" w:rsidRPr="00CC34B8" w:rsidRDefault="00AE2FAA" w:rsidP="00CC34B8">
      <w:pPr>
        <w:pStyle w:val="Heading3"/>
        <w:rPr>
          <w:szCs w:val="30"/>
        </w:rPr>
      </w:pPr>
      <w:bookmarkStart w:id="15" w:name="_Toc519192558"/>
      <w:r w:rsidRPr="00F23A25">
        <w:rPr>
          <w:rFonts w:ascii="宋体" w:hAnsi="宋体"/>
        </w:rPr>
        <w:t>3.3</w:t>
      </w:r>
      <w:r w:rsidRPr="000C6418">
        <w:t xml:space="preserve"> </w:t>
      </w:r>
      <w:r w:rsidRPr="000C6418">
        <w:rPr>
          <w:rFonts w:hint="eastAsia"/>
        </w:rPr>
        <w:t>退出登录</w:t>
      </w:r>
      <w:bookmarkEnd w:id="15"/>
    </w:p>
    <w:p w:rsidR="00AE2FAA" w:rsidRPr="00EF33F7" w:rsidRDefault="00AE2FAA" w:rsidP="00CC34B8">
      <w:pPr>
        <w:pStyle w:val="Heading4"/>
      </w:pPr>
      <w:bookmarkStart w:id="16" w:name="_Toc51919255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3.3.1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16"/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退出登录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0C6418"/>
    <w:p w:rsidR="00AE2FAA" w:rsidRPr="00E4688B" w:rsidRDefault="00AE2FAA" w:rsidP="000C6418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A62AB1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用户点击退出登录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弹框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弹出提示框提示是否退出登录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用户操作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用户再次确认退出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确认退出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 xml:space="preserve">Step </w:t>
            </w:r>
            <w:r>
              <w:rPr>
                <w:rStyle w:val="TDContents"/>
              </w:rPr>
              <w:t>4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后台管理员收到退出登录申请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后台处理退出登录申请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 xml:space="preserve">Step </w:t>
            </w:r>
            <w:r>
              <w:rPr>
                <w:rStyle w:val="TDContents"/>
              </w:rPr>
              <w:t>5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后台管理员确认此用户退出登录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确认申请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 xml:space="preserve">Step </w:t>
            </w:r>
            <w:r>
              <w:rPr>
                <w:rStyle w:val="TDContents"/>
              </w:rPr>
              <w:t>5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后台管理员执行退出登录操作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执行退出登录操作</w:t>
            </w:r>
          </w:p>
        </w:tc>
      </w:tr>
      <w:tr w:rsidR="00AE2FAA" w:rsidRPr="006B23B5" w:rsidTr="00A62AB1">
        <w:tc>
          <w:tcPr>
            <w:tcW w:w="1771" w:type="dxa"/>
          </w:tcPr>
          <w:p w:rsidR="00AE2FAA" w:rsidRPr="00633F29" w:rsidRDefault="00AE2FAA" w:rsidP="00025D92">
            <w:r>
              <w:t>Step 6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rPr>
                <w:rStyle w:val="TDContents"/>
              </w:rPr>
            </w:pPr>
            <w:r w:rsidRPr="00025D92">
              <w:rPr>
                <w:rStyle w:val="TDContents"/>
                <w:rFonts w:hint="eastAsia"/>
              </w:rPr>
              <w:t>用户成功退出登录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进入登录界面</w:t>
            </w:r>
          </w:p>
        </w:tc>
      </w:tr>
    </w:tbl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0C6418">
      <w:pPr>
        <w:spacing w:line="220" w:lineRule="atLeast"/>
      </w:pPr>
    </w:p>
    <w:p w:rsidR="00AE2FAA" w:rsidRDefault="00AE2FAA" w:rsidP="000C6418">
      <w:pPr>
        <w:spacing w:line="220" w:lineRule="atLeast"/>
      </w:pPr>
    </w:p>
    <w:p w:rsidR="00AE2FAA" w:rsidRPr="00EF33F7" w:rsidRDefault="00AE2FAA" w:rsidP="00CC34B8">
      <w:pPr>
        <w:pStyle w:val="Heading4"/>
      </w:pPr>
      <w:bookmarkStart w:id="17" w:name="_Toc51919256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>3.3.2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17"/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退出登录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0C6418">
      <w:pPr>
        <w:pStyle w:val="TDParagraph"/>
        <w:rPr>
          <w:rStyle w:val="TDContents"/>
        </w:rPr>
      </w:pPr>
    </w:p>
    <w:p w:rsidR="00AE2FAA" w:rsidRDefault="00AE2FAA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Default="00AE2FAA" w:rsidP="00CC34B8">
      <w:pPr>
        <w:pStyle w:val="Heading3"/>
      </w:pPr>
      <w:bookmarkStart w:id="18" w:name="_Toc519192561"/>
      <w:r w:rsidRPr="00F23A25">
        <w:rPr>
          <w:rFonts w:ascii="宋体" w:hAnsi="宋体"/>
        </w:rPr>
        <w:t xml:space="preserve">3.4 </w:t>
      </w:r>
      <w:r>
        <w:rPr>
          <w:rFonts w:hint="eastAsia"/>
        </w:rPr>
        <w:t>打卡日历</w:t>
      </w:r>
      <w:bookmarkEnd w:id="18"/>
    </w:p>
    <w:p w:rsidR="00AE2FAA" w:rsidRPr="00EF33F7" w:rsidRDefault="00AE2FAA" w:rsidP="00CC34B8">
      <w:pPr>
        <w:pStyle w:val="Heading4"/>
      </w:pPr>
      <w:bookmarkStart w:id="19" w:name="_Toc51919256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3.4.1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19"/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打卡日历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A62AB1"/>
    <w:p w:rsidR="00AE2FAA" w:rsidRPr="00E4688B" w:rsidRDefault="00AE2FAA" w:rsidP="00A62AB1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776A0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33F29" w:rsidRDefault="00AE2FAA" w:rsidP="00025D92">
            <w:r>
              <w:rPr>
                <w:rFonts w:hint="eastAsia"/>
              </w:rPr>
              <w:t>用户进入计时任务，开始做任务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计时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用户每完成一个计时任务将奖励一个番茄并加入到记录中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可能进行增加番茄并记录操作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在任务完成或途中用户可能进行打卡（用户点击打卡按钮）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进入打卡界面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4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系统判断用户是否完成所有已定任务【</w:t>
            </w:r>
            <w:r w:rsidRPr="00025D92">
              <w:t>YES OR NO</w:t>
            </w:r>
            <w:r w:rsidRPr="00025D92">
              <w:rPr>
                <w:rFonts w:hint="eastAsia"/>
              </w:rPr>
              <w:t>】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系统判断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B23B5" w:rsidRDefault="00AE2FAA" w:rsidP="00025D92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【</w:t>
            </w:r>
            <w:r w:rsidRPr="00025D92">
              <w:t>YES</w:t>
            </w:r>
            <w:r w:rsidRPr="00025D92">
              <w:rPr>
                <w:rFonts w:hint="eastAsia"/>
              </w:rPr>
              <w:t>】显示打卡成功，并提示是否想要查看打卡记录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打卡成功，查看记录</w:t>
            </w:r>
          </w:p>
        </w:tc>
      </w:tr>
      <w:tr w:rsidR="00AE2FAA" w:rsidRPr="006B23B5" w:rsidTr="00776A08">
        <w:tc>
          <w:tcPr>
            <w:tcW w:w="1771" w:type="dxa"/>
          </w:tcPr>
          <w:p w:rsidR="00AE2FAA" w:rsidRPr="00633F29" w:rsidRDefault="00AE2FAA" w:rsidP="00025D92">
            <w:r>
              <w:t>Step 6</w:t>
            </w:r>
          </w:p>
        </w:tc>
        <w:tc>
          <w:tcPr>
            <w:tcW w:w="3542" w:type="dxa"/>
          </w:tcPr>
          <w:p w:rsidR="00AE2FAA" w:rsidRPr="00025D92" w:rsidRDefault="00AE2FAA" w:rsidP="00025D92">
            <w:pPr>
              <w:autoSpaceDE w:val="0"/>
              <w:autoSpaceDN w:val="0"/>
            </w:pPr>
            <w:r w:rsidRPr="00025D92">
              <w:rPr>
                <w:rFonts w:hint="eastAsia"/>
              </w:rPr>
              <w:t>【</w:t>
            </w:r>
            <w:r w:rsidRPr="00025D92">
              <w:t>NO</w:t>
            </w:r>
            <w:r w:rsidRPr="00025D92">
              <w:rPr>
                <w:rFonts w:hint="eastAsia"/>
              </w:rPr>
              <w:t>】提示任务还未全部完成，弹出是否继续的框【</w:t>
            </w:r>
            <w:r w:rsidRPr="00025D92">
              <w:t>YES</w:t>
            </w:r>
            <w:r w:rsidRPr="00025D92">
              <w:rPr>
                <w:rFonts w:hint="eastAsia"/>
              </w:rPr>
              <w:t>】【</w:t>
            </w:r>
            <w:r w:rsidRPr="00025D92">
              <w:t>NO</w:t>
            </w:r>
            <w:r w:rsidRPr="00025D92">
              <w:rPr>
                <w:rFonts w:hint="eastAsia"/>
              </w:rPr>
              <w:t>】，进入后从第一步开始循环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继续做任务或者退出</w:t>
            </w:r>
          </w:p>
        </w:tc>
      </w:tr>
    </w:tbl>
    <w:p w:rsidR="00AE2FAA" w:rsidRPr="00C2571D" w:rsidRDefault="00AE2FAA" w:rsidP="00A62AB1"/>
    <w:p w:rsidR="00AE2FAA" w:rsidRDefault="00AE2FAA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A62AB1">
      <w:pPr>
        <w:spacing w:line="220" w:lineRule="atLeast"/>
      </w:pPr>
    </w:p>
    <w:p w:rsidR="00AE2FAA" w:rsidRDefault="00AE2FAA" w:rsidP="00A62AB1">
      <w:pPr>
        <w:spacing w:line="220" w:lineRule="atLeast"/>
      </w:pPr>
    </w:p>
    <w:p w:rsidR="00AE2FAA" w:rsidRPr="00EF33F7" w:rsidRDefault="00AE2FAA" w:rsidP="00CC34B8">
      <w:pPr>
        <w:pStyle w:val="Heading4"/>
      </w:pPr>
      <w:bookmarkStart w:id="20" w:name="_Toc51919256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>3.4.2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20"/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打卡日历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Designr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A62AB1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A62AB1">
      <w:pPr>
        <w:pStyle w:val="TDParagraph"/>
        <w:rPr>
          <w:rStyle w:val="TDContents"/>
        </w:rPr>
      </w:pPr>
    </w:p>
    <w:p w:rsidR="00AE2FAA" w:rsidRDefault="00AE2FAA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A62AB1">
      <w:pPr>
        <w:pStyle w:val="TDParagraph"/>
        <w:rPr>
          <w:rStyle w:val="TDContents"/>
        </w:rPr>
      </w:pPr>
    </w:p>
    <w:p w:rsidR="00AE2FAA" w:rsidRDefault="00AE2FAA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Default="00AE2FAA" w:rsidP="00CC34B8">
      <w:pPr>
        <w:pStyle w:val="Heading3"/>
      </w:pPr>
      <w:bookmarkStart w:id="21" w:name="_Toc519192564"/>
      <w:r>
        <w:t xml:space="preserve">3.5 </w:t>
      </w:r>
      <w:r>
        <w:rPr>
          <w:rFonts w:hint="eastAsia"/>
        </w:rPr>
        <w:t>查看计划表</w:t>
      </w:r>
      <w:bookmarkEnd w:id="21"/>
    </w:p>
    <w:p w:rsidR="00AE2FAA" w:rsidRPr="00EF33F7" w:rsidRDefault="00AE2FAA" w:rsidP="00CC34B8">
      <w:pPr>
        <w:pStyle w:val="Heading4"/>
      </w:pPr>
      <w:bookmarkStart w:id="22" w:name="_Toc51919256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3.5.1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22"/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查看计划表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776A08"/>
    <w:p w:rsidR="00AE2FAA" w:rsidRPr="00E4688B" w:rsidRDefault="00AE2FAA" w:rsidP="00776A08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显示菜单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点击查看计划表按钮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显示计划表事件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进入计划表目录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页面不改变</w:t>
            </w:r>
          </w:p>
        </w:tc>
      </w:tr>
    </w:tbl>
    <w:p w:rsidR="00AE2FAA" w:rsidRPr="00C2571D" w:rsidRDefault="00AE2FAA" w:rsidP="00776A08"/>
    <w:p w:rsidR="00AE2FAA" w:rsidRDefault="00AE2FAA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776A08">
      <w:pPr>
        <w:spacing w:line="220" w:lineRule="atLeast"/>
      </w:pPr>
    </w:p>
    <w:p w:rsidR="00AE2FAA" w:rsidRDefault="00AE2FAA" w:rsidP="00776A08">
      <w:pPr>
        <w:spacing w:line="220" w:lineRule="atLeast"/>
      </w:pPr>
    </w:p>
    <w:p w:rsidR="00AE2FAA" w:rsidRPr="00EF33F7" w:rsidRDefault="00AE2FAA" w:rsidP="00CC34B8">
      <w:pPr>
        <w:pStyle w:val="Heading4"/>
      </w:pPr>
      <w:bookmarkStart w:id="23" w:name="_Toc51919256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>3.5.2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23"/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查看计划表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776A0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776A08">
      <w:pPr>
        <w:pStyle w:val="TDParagraph"/>
        <w:rPr>
          <w:rStyle w:val="TDContents"/>
        </w:rPr>
      </w:pPr>
    </w:p>
    <w:p w:rsidR="00AE2FAA" w:rsidRDefault="00AE2FAA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776A08">
      <w:pPr>
        <w:pStyle w:val="TDParagraph"/>
        <w:rPr>
          <w:rStyle w:val="TDContents"/>
        </w:rPr>
      </w:pPr>
    </w:p>
    <w:p w:rsidR="00AE2FAA" w:rsidRDefault="00AE2FAA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Default="00AE2FAA" w:rsidP="00CC34B8">
      <w:pPr>
        <w:pStyle w:val="Heading3"/>
      </w:pPr>
      <w:bookmarkStart w:id="24" w:name="_Toc519192567"/>
      <w:r w:rsidRPr="00F23A25">
        <w:rPr>
          <w:rFonts w:ascii="宋体" w:hAnsi="宋体"/>
        </w:rPr>
        <w:t>3.6</w:t>
      </w:r>
      <w:r>
        <w:t xml:space="preserve"> </w:t>
      </w:r>
      <w:r>
        <w:rPr>
          <w:rFonts w:hint="eastAsia"/>
        </w:rPr>
        <w:t>增加计划</w:t>
      </w:r>
      <w:bookmarkEnd w:id="24"/>
    </w:p>
    <w:p w:rsidR="00AE2FAA" w:rsidRPr="00EF33F7" w:rsidRDefault="00AE2FAA" w:rsidP="00CC34B8">
      <w:pPr>
        <w:pStyle w:val="Heading4"/>
      </w:pPr>
      <w:bookmarkStart w:id="25" w:name="_Toc51919256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 xml:space="preserve">3.6.1 </w:t>
        </w:r>
        <w:r w:rsidRPr="00EF33F7">
          <w:tab/>
        </w:r>
      </w:smartTag>
      <w:r w:rsidRPr="00EF33F7">
        <w:t xml:space="preserve">TestName: </w:t>
      </w:r>
      <w:r w:rsidRPr="00EF33F7">
        <w:rPr>
          <w:rFonts w:hint="eastAsia"/>
        </w:rPr>
        <w:t>功能验证</w:t>
      </w:r>
      <w:bookmarkEnd w:id="25"/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增加计划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7"/>
          <w:attr w:name="Year" w:val="2018"/>
        </w:smartTagPr>
        <w:r>
          <w:rPr>
            <w:rStyle w:val="TDContents"/>
          </w:rPr>
          <w:t>2018-7-9</w:t>
        </w:r>
      </w:smartTag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6B6A4A"/>
    <w:p w:rsidR="00AE2FAA" w:rsidRPr="00E4688B" w:rsidRDefault="00AE2FAA" w:rsidP="006B6A4A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用户进入点击菜单按钮进入菜单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用户点击菜单中的查看计划表选项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显示计划表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进入计划表事件的目录中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页面不改变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4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点击添加事件按钮【＋】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进入添加事件页面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弹出文本框输入文字事件，并点击确认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添加事件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</w:t>
            </w:r>
            <w:r>
              <w:rPr>
                <w:rStyle w:val="TDContents"/>
              </w:rPr>
              <w:t>p 6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回到计划表界面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显示计划表界面</w:t>
            </w:r>
          </w:p>
        </w:tc>
      </w:tr>
    </w:tbl>
    <w:p w:rsidR="00AE2FAA" w:rsidRPr="00C2571D" w:rsidRDefault="00AE2FAA" w:rsidP="006B6A4A"/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18"/>
              </w:smartTagPr>
              <w:r w:rsidRPr="006B23B5">
                <w:rPr>
                  <w:rStyle w:val="TDContents"/>
                </w:rPr>
                <w:t>2018-7-9</w:t>
              </w:r>
            </w:smartTag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6B6A4A">
      <w:pPr>
        <w:spacing w:line="220" w:lineRule="atLeast"/>
      </w:pPr>
    </w:p>
    <w:p w:rsidR="00AE2FAA" w:rsidRDefault="00AE2FAA" w:rsidP="006B6A4A">
      <w:pPr>
        <w:spacing w:line="220" w:lineRule="atLeast"/>
      </w:pPr>
    </w:p>
    <w:p w:rsidR="00AE2FAA" w:rsidRPr="00EF33F7" w:rsidRDefault="00AE2FAA" w:rsidP="00F23A25">
      <w:pPr>
        <w:pStyle w:val="Heading4"/>
      </w:pPr>
      <w:bookmarkStart w:id="26" w:name="_Toc51919256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F33F7">
          <w:t>3.6.2</w:t>
        </w:r>
      </w:smartTag>
      <w:r w:rsidRPr="00EF33F7">
        <w:t xml:space="preserve"> TESTName: </w:t>
      </w:r>
      <w:r w:rsidRPr="00EF33F7">
        <w:rPr>
          <w:rFonts w:hint="eastAsia"/>
        </w:rPr>
        <w:t>页面验证</w:t>
      </w:r>
      <w:bookmarkEnd w:id="26"/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增加计划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6B6A4A">
      <w:pPr>
        <w:pStyle w:val="TDParagraph"/>
        <w:rPr>
          <w:rStyle w:val="TDContents"/>
        </w:rPr>
      </w:pPr>
    </w:p>
    <w:p w:rsidR="00AE2FAA" w:rsidRDefault="00AE2FAA" w:rsidP="006B6A4A">
      <w:pPr>
        <w:pStyle w:val="TDParagraph"/>
        <w:spacing w:before="240"/>
        <w:rPr>
          <w:rStyle w:val="TDLabel"/>
        </w:rPr>
      </w:pPr>
    </w:p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6B6A4A">
      <w:pPr>
        <w:pStyle w:val="TDParagraph"/>
        <w:rPr>
          <w:rStyle w:val="TDContents"/>
        </w:rPr>
      </w:pPr>
    </w:p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Default="00AE2FAA" w:rsidP="00F23A25">
      <w:pPr>
        <w:pStyle w:val="Heading3"/>
      </w:pPr>
      <w:bookmarkStart w:id="27" w:name="_Toc519192570"/>
      <w:r w:rsidRPr="00F23A25">
        <w:rPr>
          <w:rFonts w:ascii="宋体" w:hAnsi="宋体"/>
        </w:rPr>
        <w:t xml:space="preserve">3.7 </w:t>
      </w:r>
      <w:r>
        <w:rPr>
          <w:rFonts w:hint="eastAsia"/>
        </w:rPr>
        <w:t>删除计划</w:t>
      </w:r>
      <w:bookmarkEnd w:id="27"/>
    </w:p>
    <w:p w:rsidR="00AE2FAA" w:rsidRPr="00EF33F7" w:rsidRDefault="00AE2FAA" w:rsidP="00F23A25">
      <w:pPr>
        <w:pStyle w:val="Heading4"/>
      </w:pPr>
      <w:bookmarkStart w:id="28" w:name="_Toc519192571"/>
      <w:r w:rsidRPr="00EF33F7">
        <w:t xml:space="preserve">3.7.1 </w:t>
      </w:r>
      <w:r w:rsidRPr="00EF33F7">
        <w:tab/>
        <w:t xml:space="preserve">TestName: </w:t>
      </w:r>
      <w:r w:rsidRPr="00EF33F7">
        <w:rPr>
          <w:rFonts w:hint="eastAsia"/>
        </w:rPr>
        <w:t>功能验证</w:t>
      </w:r>
      <w:bookmarkEnd w:id="28"/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删除计划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6B6A4A"/>
    <w:p w:rsidR="00AE2FAA" w:rsidRPr="00E4688B" w:rsidRDefault="00AE2FAA" w:rsidP="006B6A4A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用户进入点击菜单按钮进入菜单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用户点击菜单中的查看计划表选项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显示计划表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进入计划表事件的目录中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页面不改变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4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点击删除，弹出勾选框，可进行一项或多项事件进行删除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勾选所要删除事件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弹出提示框提示是否删除【</w:t>
            </w:r>
            <w:r w:rsidRPr="000E2FF8">
              <w:rPr>
                <w:rStyle w:val="TDContents"/>
              </w:rPr>
              <w:t>YES</w:t>
            </w:r>
            <w:r w:rsidRPr="000E2FF8">
              <w:rPr>
                <w:rStyle w:val="TDContents"/>
                <w:rFonts w:hint="eastAsia"/>
              </w:rPr>
              <w:t>】【</w:t>
            </w:r>
            <w:r w:rsidRPr="000E2FF8">
              <w:rPr>
                <w:rStyle w:val="TDContents"/>
              </w:rPr>
              <w:t>NO</w:t>
            </w:r>
            <w:r w:rsidRPr="000E2FF8">
              <w:rPr>
                <w:rStyle w:val="TDContents"/>
                <w:rFonts w:hint="eastAsia"/>
              </w:rPr>
              <w:t>】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确认是否删除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>
              <w:rPr>
                <w:rStyle w:val="TDContents"/>
              </w:rPr>
              <w:t>Step 6</w:t>
            </w:r>
          </w:p>
        </w:tc>
        <w:tc>
          <w:tcPr>
            <w:tcW w:w="3542" w:type="dxa"/>
          </w:tcPr>
          <w:p w:rsidR="00AE2FAA" w:rsidRPr="000E2FF8" w:rsidRDefault="00AE2FAA" w:rsidP="00FA2AD5">
            <w:pPr>
              <w:autoSpaceDE w:val="0"/>
              <w:autoSpaceDN w:val="0"/>
              <w:rPr>
                <w:rStyle w:val="TDContents"/>
              </w:rPr>
            </w:pPr>
            <w:r w:rsidRPr="000E2FF8">
              <w:rPr>
                <w:rStyle w:val="TDContents"/>
                <w:rFonts w:hint="eastAsia"/>
              </w:rPr>
              <w:t>删除之后回到计划表界面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回到计划表界面</w:t>
            </w:r>
          </w:p>
        </w:tc>
      </w:tr>
    </w:tbl>
    <w:p w:rsidR="00AE2FAA" w:rsidRPr="00C2571D" w:rsidRDefault="00AE2FAA" w:rsidP="006B6A4A"/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6B6A4A">
      <w:pPr>
        <w:spacing w:line="220" w:lineRule="atLeast"/>
      </w:pPr>
    </w:p>
    <w:p w:rsidR="00AE2FAA" w:rsidRDefault="00AE2FAA" w:rsidP="006B6A4A">
      <w:pPr>
        <w:spacing w:line="220" w:lineRule="atLeast"/>
      </w:pPr>
    </w:p>
    <w:p w:rsidR="00AE2FAA" w:rsidRPr="003D2B25" w:rsidRDefault="00AE2FAA" w:rsidP="00F23A25">
      <w:pPr>
        <w:pStyle w:val="Heading4"/>
      </w:pPr>
      <w:bookmarkStart w:id="29" w:name="_Toc519192572"/>
      <w:r w:rsidRPr="003D2B25">
        <w:t xml:space="preserve">3.7.2 TESTName: </w:t>
      </w:r>
      <w:r w:rsidRPr="003D2B25">
        <w:rPr>
          <w:rFonts w:hint="eastAsia"/>
        </w:rPr>
        <w:t>页面验证</w:t>
      </w:r>
      <w:bookmarkEnd w:id="29"/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删除计划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6B6A4A">
      <w:pPr>
        <w:pStyle w:val="TDParagraph"/>
        <w:rPr>
          <w:rStyle w:val="TDContents"/>
        </w:rPr>
      </w:pPr>
    </w:p>
    <w:p w:rsidR="00AE2FAA" w:rsidRDefault="00AE2FAA" w:rsidP="006B6A4A">
      <w:pPr>
        <w:pStyle w:val="TDParagraph"/>
        <w:spacing w:before="240"/>
        <w:rPr>
          <w:rStyle w:val="TDLabel"/>
        </w:rPr>
      </w:pPr>
    </w:p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6B6A4A">
      <w:pPr>
        <w:pStyle w:val="TDParagraph"/>
        <w:rPr>
          <w:rStyle w:val="TDContents"/>
        </w:rPr>
      </w:pPr>
    </w:p>
    <w:p w:rsidR="00AE2FAA" w:rsidRDefault="00AE2FA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Default="00AE2FAA" w:rsidP="00F23A25">
      <w:pPr>
        <w:pStyle w:val="Heading3"/>
      </w:pPr>
      <w:bookmarkStart w:id="30" w:name="_Toc519192573"/>
      <w:r w:rsidRPr="00F23A25">
        <w:rPr>
          <w:rFonts w:ascii="宋体" w:hAnsi="宋体"/>
        </w:rPr>
        <w:t>3.8</w:t>
      </w:r>
      <w:r>
        <w:t xml:space="preserve"> </w:t>
      </w:r>
      <w:r>
        <w:rPr>
          <w:rFonts w:hint="eastAsia"/>
        </w:rPr>
        <w:t>帮助与反馈</w:t>
      </w:r>
      <w:bookmarkEnd w:id="30"/>
    </w:p>
    <w:p w:rsidR="00AE2FAA" w:rsidRPr="003D2B25" w:rsidRDefault="00AE2FAA" w:rsidP="00F23A25">
      <w:pPr>
        <w:pStyle w:val="Heading4"/>
      </w:pPr>
      <w:bookmarkStart w:id="31" w:name="_Toc519192574"/>
      <w:r w:rsidRPr="003D2B25">
        <w:t xml:space="preserve">3.8.1 </w:t>
      </w:r>
      <w:r w:rsidRPr="003D2B25">
        <w:tab/>
        <w:t xml:space="preserve">TestName: </w:t>
      </w:r>
      <w:r w:rsidRPr="003D2B25">
        <w:rPr>
          <w:rFonts w:hint="eastAsia"/>
        </w:rPr>
        <w:t>功能验证</w:t>
      </w:r>
      <w:bookmarkEnd w:id="31"/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帮助与反馈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517B3B"/>
    <w:p w:rsidR="00AE2FAA" w:rsidRPr="00E4688B" w:rsidRDefault="00AE2FAA" w:rsidP="00517B3B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显示菜单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点击帮助与反馈按钮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显示常用问题列表以及反馈按钮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点击所选问题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弹出问题解决方案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4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点击反馈按钮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提示：您好，请问有什么可以帮助您的，请输入反馈信息并提交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点击提交反馈信息</w:t>
            </w:r>
          </w:p>
        </w:tc>
        <w:tc>
          <w:tcPr>
            <w:tcW w:w="3542" w:type="dxa"/>
          </w:tcPr>
          <w:p w:rsidR="00AE2FAA" w:rsidRPr="006B23B5" w:rsidRDefault="00AE2FAA" w:rsidP="00517B3B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提示“已收到反馈信息，我们将全力改进”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>
              <w:rPr>
                <w:rStyle w:val="TDContents"/>
              </w:rPr>
              <w:t>Step 6</w:t>
            </w:r>
          </w:p>
        </w:tc>
        <w:tc>
          <w:tcPr>
            <w:tcW w:w="3542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后台接收反馈信息</w:t>
            </w:r>
          </w:p>
        </w:tc>
        <w:tc>
          <w:tcPr>
            <w:tcW w:w="3542" w:type="dxa"/>
          </w:tcPr>
          <w:p w:rsidR="00AE2FAA" w:rsidRPr="006B23B5" w:rsidRDefault="00AE2FAA" w:rsidP="00FA2AD5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后台处理</w:t>
            </w:r>
          </w:p>
        </w:tc>
      </w:tr>
    </w:tbl>
    <w:p w:rsidR="00AE2FAA" w:rsidRPr="00C2571D" w:rsidRDefault="00AE2FAA" w:rsidP="00517B3B"/>
    <w:p w:rsidR="00AE2FAA" w:rsidRDefault="00AE2FAA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517B3B">
      <w:pPr>
        <w:spacing w:line="220" w:lineRule="atLeast"/>
      </w:pPr>
    </w:p>
    <w:p w:rsidR="00AE2FAA" w:rsidRDefault="00AE2FAA" w:rsidP="00517B3B">
      <w:pPr>
        <w:spacing w:line="220" w:lineRule="atLeast"/>
      </w:pPr>
    </w:p>
    <w:p w:rsidR="00AE2FAA" w:rsidRPr="003D2B25" w:rsidRDefault="00AE2FAA" w:rsidP="00F23A25">
      <w:pPr>
        <w:pStyle w:val="Heading4"/>
      </w:pPr>
      <w:bookmarkStart w:id="32" w:name="_Toc519192575"/>
      <w:r w:rsidRPr="003D2B25">
        <w:t xml:space="preserve">3.8.2 TESTName: </w:t>
      </w:r>
      <w:r w:rsidRPr="003D2B25">
        <w:rPr>
          <w:rFonts w:hint="eastAsia"/>
        </w:rPr>
        <w:t>页面验证</w:t>
      </w:r>
      <w:bookmarkEnd w:id="32"/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帮助与反馈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517B3B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517B3B">
      <w:pPr>
        <w:pStyle w:val="TDParagraph"/>
        <w:rPr>
          <w:rStyle w:val="TDContents"/>
        </w:rPr>
      </w:pPr>
    </w:p>
    <w:p w:rsidR="00AE2FAA" w:rsidRDefault="00AE2FAA" w:rsidP="00517B3B">
      <w:pPr>
        <w:pStyle w:val="TDParagraph"/>
        <w:spacing w:before="240"/>
        <w:rPr>
          <w:rStyle w:val="TDLabel"/>
        </w:rPr>
      </w:pPr>
    </w:p>
    <w:p w:rsidR="00AE2FAA" w:rsidRDefault="00AE2FAA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页面布局不会变化</w:t>
            </w:r>
          </w:p>
        </w:tc>
      </w:tr>
    </w:tbl>
    <w:p w:rsidR="00AE2FAA" w:rsidRDefault="00AE2FAA" w:rsidP="00517B3B">
      <w:pPr>
        <w:pStyle w:val="TDParagraph"/>
        <w:rPr>
          <w:rStyle w:val="TDContents"/>
        </w:rPr>
      </w:pPr>
    </w:p>
    <w:p w:rsidR="00AE2FAA" w:rsidRDefault="00AE2FAA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D31D50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p w:rsidR="00AE2FAA" w:rsidRPr="00517B3B" w:rsidRDefault="00AE2FAA" w:rsidP="00F23A25">
      <w:pPr>
        <w:pStyle w:val="Heading2"/>
      </w:pPr>
      <w:bookmarkStart w:id="33" w:name="_Toc519192576"/>
      <w:r w:rsidRPr="00517B3B">
        <w:rPr>
          <w:rFonts w:hint="eastAsia"/>
        </w:rPr>
        <w:t>系统性能测试用例</w:t>
      </w:r>
      <w:bookmarkEnd w:id="33"/>
    </w:p>
    <w:p w:rsidR="00AE2FAA" w:rsidRPr="00155B57" w:rsidRDefault="00AE2FAA" w:rsidP="00F23A25">
      <w:pPr>
        <w:pStyle w:val="Heading3"/>
        <w:rPr>
          <w:rFonts w:ascii="宋体"/>
          <w:szCs w:val="30"/>
        </w:rPr>
      </w:pPr>
      <w:bookmarkStart w:id="34" w:name="_Toc519192577"/>
      <w:r w:rsidRPr="00155B57">
        <w:rPr>
          <w:rFonts w:ascii="宋体" w:hAnsi="宋体"/>
          <w:szCs w:val="30"/>
        </w:rPr>
        <w:t>4.1</w:t>
      </w:r>
      <w:r w:rsidRPr="00F23A25">
        <w:rPr>
          <w:rFonts w:ascii="宋体" w:hAnsi="宋体"/>
        </w:rPr>
        <w:t xml:space="preserve"> Test Name : </w:t>
      </w:r>
      <w:r w:rsidRPr="00F23A25">
        <w:rPr>
          <w:rFonts w:ascii="宋体" w:hAnsi="宋体" w:hint="eastAsia"/>
        </w:rPr>
        <w:t>压力测试</w:t>
      </w:r>
      <w:bookmarkEnd w:id="34"/>
      <w:r>
        <w:rPr>
          <w:rFonts w:ascii="宋体" w:hAnsi="宋体"/>
        </w:rPr>
        <w:fldChar w:fldCharType="begin"/>
      </w:r>
      <w:r>
        <w:instrText>xe "</w:instrText>
      </w:r>
      <w:r>
        <w:rPr>
          <w:rFonts w:hint="eastAsia"/>
        </w:rPr>
        <w:instrText>压力测试</w:instrText>
      </w:r>
      <w:r>
        <w:instrText>"</w:instrText>
      </w:r>
      <w:r>
        <w:rPr>
          <w:rFonts w:ascii="宋体" w:hAnsi="宋体"/>
        </w:rPr>
        <w:fldChar w:fldCharType="end"/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压力测试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性能测试用例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宋秋玲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2009-11-24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LR-SCENARIO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155B57"/>
    <w:p w:rsidR="00AE2FAA" w:rsidRPr="00E4688B" w:rsidRDefault="00AE2FAA" w:rsidP="00155B57">
      <w:pPr>
        <w:rPr>
          <w:b/>
        </w:rPr>
      </w:pPr>
      <w:r w:rsidRPr="00E4688B">
        <w:rPr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模拟多用户注册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暂定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模拟多用户登录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暂定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3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模拟多用户打卡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暂定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4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模拟多用户修改计划表并提交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暂定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5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模拟多用户提交反馈信息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暂定</w:t>
            </w:r>
          </w:p>
        </w:tc>
      </w:tr>
    </w:tbl>
    <w:p w:rsidR="00AE2FAA" w:rsidRPr="00C2571D" w:rsidRDefault="00AE2FAA" w:rsidP="00155B57"/>
    <w:p w:rsidR="00AE2FAA" w:rsidRDefault="00AE2FAA" w:rsidP="00155B5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Default="00AE2FAA" w:rsidP="00517B3B">
      <w:pPr>
        <w:pStyle w:val="ListParagraph"/>
        <w:spacing w:line="220" w:lineRule="atLeast"/>
        <w:ind w:left="360" w:firstLineChars="0" w:firstLine="0"/>
        <w:rPr>
          <w:rFonts w:ascii="宋体" w:eastAsia="宋体" w:hAnsi="宋体"/>
          <w:b/>
          <w:sz w:val="30"/>
          <w:szCs w:val="30"/>
        </w:rPr>
      </w:pPr>
    </w:p>
    <w:p w:rsidR="00AE2FAA" w:rsidRPr="00155B57" w:rsidRDefault="00AE2FAA" w:rsidP="00F23A25">
      <w:pPr>
        <w:pStyle w:val="Heading3"/>
      </w:pPr>
      <w:bookmarkStart w:id="35" w:name="_Toc519192578"/>
      <w:r w:rsidRPr="00155B57">
        <w:t xml:space="preserve">4.2 </w:t>
      </w:r>
      <w:r w:rsidRPr="00F23A25">
        <w:rPr>
          <w:rFonts w:ascii="宋体" w:hAnsi="宋体"/>
        </w:rPr>
        <w:t>TestName</w:t>
      </w:r>
      <w:r w:rsidRPr="00F23A25">
        <w:rPr>
          <w:rFonts w:ascii="宋体" w:hAnsi="宋体" w:hint="eastAsia"/>
        </w:rPr>
        <w:t>：登录安全测试</w:t>
      </w:r>
      <w:bookmarkEnd w:id="35"/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性能测试用例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TS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2018-7-9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E2FAA" w:rsidRDefault="00AE2FAA" w:rsidP="00155B57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E2FAA" w:rsidRDefault="00AE2FAA" w:rsidP="00155B57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E2FAA" w:rsidRPr="006B23B5" w:rsidTr="00EF33F7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Expected Result</w:t>
            </w:r>
          </w:p>
        </w:tc>
      </w:tr>
      <w:tr w:rsidR="00AE2FAA" w:rsidRPr="006B23B5" w:rsidTr="00EF33F7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1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输入无效的用户名和密码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提示用户名或密码错误</w:t>
            </w:r>
          </w:p>
        </w:tc>
      </w:tr>
      <w:tr w:rsidR="00AE2FAA" w:rsidRPr="006B23B5" w:rsidTr="00EF33F7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Step 2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连续</w:t>
            </w:r>
            <w:r w:rsidRPr="006B23B5">
              <w:rPr>
                <w:rStyle w:val="TDContents"/>
              </w:rPr>
              <w:t>5</w:t>
            </w:r>
            <w:r w:rsidRPr="006B23B5">
              <w:rPr>
                <w:rStyle w:val="TDContents"/>
                <w:rFonts w:hint="eastAsia"/>
              </w:rPr>
              <w:t>次输入错误用户名和密码</w:t>
            </w:r>
          </w:p>
        </w:tc>
        <w:tc>
          <w:tcPr>
            <w:tcW w:w="354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  <w:rFonts w:hint="eastAsia"/>
              </w:rPr>
              <w:t>提示频繁输入错误账号，请稍后再试</w:t>
            </w:r>
          </w:p>
        </w:tc>
      </w:tr>
    </w:tbl>
    <w:p w:rsidR="00AE2FAA" w:rsidRDefault="00AE2FAA" w:rsidP="00EF33F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E2FAA" w:rsidRPr="006B23B5" w:rsidTr="00CC34B8"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E2FAA" w:rsidRPr="006B23B5" w:rsidRDefault="00AE2FAA" w:rsidP="00CC34B8">
            <w:pPr>
              <w:rPr>
                <w:rStyle w:val="TDContents"/>
                <w:b/>
                <w:bCs/>
                <w:color w:val="FFFFFF"/>
              </w:rPr>
            </w:pPr>
            <w:r w:rsidRPr="006B23B5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E2FAA" w:rsidRPr="006B23B5" w:rsidTr="00CC34B8"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Design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TS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15:40</w:t>
            </w:r>
          </w:p>
        </w:tc>
        <w:tc>
          <w:tcPr>
            <w:tcW w:w="1771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2018-7-9</w:t>
            </w:r>
          </w:p>
        </w:tc>
        <w:tc>
          <w:tcPr>
            <w:tcW w:w="1772" w:type="dxa"/>
          </w:tcPr>
          <w:p w:rsidR="00AE2FAA" w:rsidRPr="006B23B5" w:rsidRDefault="00AE2FAA" w:rsidP="00CC34B8">
            <w:pPr>
              <w:rPr>
                <w:rStyle w:val="TDContents"/>
              </w:rPr>
            </w:pPr>
            <w:r w:rsidRPr="006B23B5">
              <w:rPr>
                <w:rStyle w:val="TDContents"/>
              </w:rPr>
              <w:t>Status</w:t>
            </w:r>
          </w:p>
        </w:tc>
      </w:tr>
    </w:tbl>
    <w:p w:rsidR="00AE2FAA" w:rsidRPr="00155B57" w:rsidRDefault="00AE2FAA" w:rsidP="00155B57">
      <w:pPr>
        <w:spacing w:line="220" w:lineRule="atLeast"/>
        <w:rPr>
          <w:rFonts w:ascii="宋体" w:eastAsia="宋体" w:hAnsi="宋体"/>
          <w:b/>
          <w:sz w:val="30"/>
          <w:szCs w:val="30"/>
        </w:rPr>
      </w:pPr>
    </w:p>
    <w:sectPr w:rsidR="00AE2FAA" w:rsidRPr="00155B5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FAA" w:rsidRDefault="00AE2FAA" w:rsidP="00C2571D">
      <w:pPr>
        <w:spacing w:after="0"/>
      </w:pPr>
      <w:r>
        <w:separator/>
      </w:r>
    </w:p>
  </w:endnote>
  <w:endnote w:type="continuationSeparator" w:id="1">
    <w:p w:rsidR="00AE2FAA" w:rsidRDefault="00AE2FAA" w:rsidP="00C257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FAA" w:rsidRDefault="00AE2FAA" w:rsidP="00C2571D">
      <w:pPr>
        <w:spacing w:after="0"/>
      </w:pPr>
      <w:r>
        <w:separator/>
      </w:r>
    </w:p>
  </w:footnote>
  <w:footnote w:type="continuationSeparator" w:id="1">
    <w:p w:rsidR="00AE2FAA" w:rsidRDefault="00AE2FAA" w:rsidP="00C257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90E79"/>
    <w:multiLevelType w:val="hybridMultilevel"/>
    <w:tmpl w:val="C59EC064"/>
    <w:lvl w:ilvl="0" w:tplc="0B041A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25D92"/>
    <w:rsid w:val="000C6418"/>
    <w:rsid w:val="000E2FF8"/>
    <w:rsid w:val="00155B57"/>
    <w:rsid w:val="00216E9E"/>
    <w:rsid w:val="00323B43"/>
    <w:rsid w:val="0033294D"/>
    <w:rsid w:val="003D2B25"/>
    <w:rsid w:val="003D37D8"/>
    <w:rsid w:val="00426133"/>
    <w:rsid w:val="004358AB"/>
    <w:rsid w:val="004D7D88"/>
    <w:rsid w:val="00501217"/>
    <w:rsid w:val="0051545E"/>
    <w:rsid w:val="00517B3B"/>
    <w:rsid w:val="00633F29"/>
    <w:rsid w:val="00640D96"/>
    <w:rsid w:val="006B23B5"/>
    <w:rsid w:val="006B6A4A"/>
    <w:rsid w:val="00764C7C"/>
    <w:rsid w:val="00776A08"/>
    <w:rsid w:val="007A38C3"/>
    <w:rsid w:val="008B7726"/>
    <w:rsid w:val="00A62AB1"/>
    <w:rsid w:val="00A97055"/>
    <w:rsid w:val="00AE2FAA"/>
    <w:rsid w:val="00C2571D"/>
    <w:rsid w:val="00C26821"/>
    <w:rsid w:val="00CC34B8"/>
    <w:rsid w:val="00D31D50"/>
    <w:rsid w:val="00D35992"/>
    <w:rsid w:val="00E26F25"/>
    <w:rsid w:val="00E4688B"/>
    <w:rsid w:val="00E713A5"/>
    <w:rsid w:val="00EB212E"/>
    <w:rsid w:val="00EE3DD3"/>
    <w:rsid w:val="00EF33F7"/>
    <w:rsid w:val="00F23A25"/>
    <w:rsid w:val="00F531B7"/>
    <w:rsid w:val="00F600A3"/>
    <w:rsid w:val="00FA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25D92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571D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571D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34B8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3A2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3A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571D"/>
    <w:rPr>
      <w:rFonts w:eastAsia="宋体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2571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C34B8"/>
    <w:rPr>
      <w:rFonts w:ascii="Tahoma" w:eastAsia="宋体" w:hAnsi="Tahoma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23A25"/>
    <w:rPr>
      <w:rFonts w:ascii="Cambria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23A25"/>
    <w:rPr>
      <w:rFonts w:ascii="Tahoma" w:hAnsi="Tahom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C257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71D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257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71D"/>
    <w:rPr>
      <w:rFonts w:ascii="Tahoma" w:hAnsi="Tahoma" w:cs="Times New Roman"/>
      <w:sz w:val="18"/>
      <w:szCs w:val="18"/>
    </w:rPr>
  </w:style>
  <w:style w:type="character" w:customStyle="1" w:styleId="TDLabel">
    <w:name w:val="TDLabel"/>
    <w:basedOn w:val="DefaultParagraphFont"/>
    <w:uiPriority w:val="99"/>
    <w:rsid w:val="00C2571D"/>
    <w:rPr>
      <w:rFonts w:ascii="Arial" w:hAnsi="Arial" w:cs="Times New Roman"/>
      <w:b/>
    </w:rPr>
  </w:style>
  <w:style w:type="character" w:customStyle="1" w:styleId="TDContents">
    <w:name w:val="TDContents"/>
    <w:basedOn w:val="DefaultParagraphFont"/>
    <w:uiPriority w:val="99"/>
    <w:rsid w:val="00C2571D"/>
    <w:rPr>
      <w:rFonts w:ascii="Arial" w:hAnsi="Arial" w:cs="Times New Roman"/>
    </w:rPr>
  </w:style>
  <w:style w:type="paragraph" w:customStyle="1" w:styleId="TDParagraph">
    <w:name w:val="TDParagraph"/>
    <w:basedOn w:val="Normal"/>
    <w:uiPriority w:val="99"/>
    <w:rsid w:val="00C2571D"/>
    <w:pPr>
      <w:adjustRightInd/>
      <w:snapToGrid/>
      <w:spacing w:after="0"/>
    </w:pPr>
    <w:rPr>
      <w:rFonts w:ascii="Arial" w:eastAsia="宋体" w:hAnsi="Arial"/>
      <w:sz w:val="20"/>
      <w:szCs w:val="20"/>
    </w:rPr>
  </w:style>
  <w:style w:type="paragraph" w:styleId="ListParagraph">
    <w:name w:val="List Paragraph"/>
    <w:basedOn w:val="Normal"/>
    <w:uiPriority w:val="99"/>
    <w:qFormat/>
    <w:rsid w:val="00517B3B"/>
    <w:pPr>
      <w:ind w:firstLineChars="200" w:firstLine="420"/>
    </w:pPr>
  </w:style>
  <w:style w:type="paragraph" w:styleId="TOCHeading">
    <w:name w:val="TOC Heading"/>
    <w:basedOn w:val="Heading1"/>
    <w:next w:val="Normal"/>
    <w:uiPriority w:val="99"/>
    <w:qFormat/>
    <w:rsid w:val="003D2B2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3D2B25"/>
    <w:pPr>
      <w:spacing w:before="120" w:after="0"/>
      <w:ind w:left="220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3D2B25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3D2B25"/>
    <w:pPr>
      <w:spacing w:after="0"/>
      <w:ind w:left="440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D2B2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2B25"/>
    <w:rPr>
      <w:rFonts w:ascii="Tahoma" w:hAnsi="Tahoma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F23A25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99"/>
    <w:rsid w:val="00F23A25"/>
    <w:pPr>
      <w:spacing w:after="0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rsid w:val="00F23A25"/>
    <w:pPr>
      <w:spacing w:after="0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23A25"/>
    <w:pPr>
      <w:spacing w:after="0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23A25"/>
    <w:pPr>
      <w:spacing w:after="0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23A25"/>
    <w:pPr>
      <w:spacing w:after="0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23A25"/>
    <w:pPr>
      <w:spacing w:after="0"/>
      <w:ind w:left="176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18</Pages>
  <Words>1663</Words>
  <Characters>9485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CC</cp:lastModifiedBy>
  <cp:revision>6</cp:revision>
  <dcterms:created xsi:type="dcterms:W3CDTF">2008-09-11T17:20:00Z</dcterms:created>
  <dcterms:modified xsi:type="dcterms:W3CDTF">2018-07-12T13:01:00Z</dcterms:modified>
</cp:coreProperties>
</file>